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91355" w14:textId="77777777" w:rsidR="00FB77A7" w:rsidRDefault="001D4A91">
      <w:pPr>
        <w:pStyle w:val="Date"/>
      </w:pPr>
      <w:r>
        <w:t>27/6/2019</w:t>
      </w:r>
    </w:p>
    <w:p w14:paraId="4547467F" w14:textId="0020AC9D" w:rsidR="00FB77A7" w:rsidRDefault="001D4A91">
      <w:pPr>
        <w:pStyle w:val="Title"/>
      </w:pPr>
      <w:r>
        <w:t xml:space="preserve">javascript - </w:t>
      </w:r>
      <w:r w:rsidR="00EE4214">
        <w:t>ADVANCED</w:t>
      </w:r>
    </w:p>
    <w:p w14:paraId="5A684CD4" w14:textId="5BBF7D0E" w:rsidR="001D4A91" w:rsidRDefault="00EE4214" w:rsidP="001D4A91">
      <w:pPr>
        <w:pStyle w:val="Heading1"/>
      </w:pPr>
      <w:r>
        <w:t>Create floating scary cards</w:t>
      </w:r>
    </w:p>
    <w:p w14:paraId="6E5840EC" w14:textId="46CB66A4" w:rsidR="001D4A91" w:rsidRDefault="00EE4214" w:rsidP="001D4A91">
      <w:pPr>
        <w:pStyle w:val="Heading2"/>
      </w:pPr>
      <w:r>
        <w:t>On click “generate”. button</w:t>
      </w:r>
      <w:r w:rsidR="001D4A91">
        <w:t>:</w:t>
      </w:r>
    </w:p>
    <w:p w14:paraId="4ABF8AC1" w14:textId="37FE203F" w:rsidR="001D4A91" w:rsidRDefault="00EE4214" w:rsidP="001D4A91">
      <w:pPr>
        <w:pStyle w:val="Heading3"/>
      </w:pPr>
      <w:r>
        <w:t>Generate scary cards in random locations on the page</w:t>
      </w:r>
    </w:p>
    <w:p w14:paraId="370D737F" w14:textId="5CC88666" w:rsidR="00EE4214" w:rsidRDefault="00EE4214" w:rsidP="001D4A91">
      <w:pPr>
        <w:pStyle w:val="Heading3"/>
      </w:pPr>
      <w:r>
        <w:t xml:space="preserve">Add </w:t>
      </w:r>
      <w:proofErr w:type="gramStart"/>
      <w:r>
        <w:t>main  button</w:t>
      </w:r>
      <w:proofErr w:type="gramEnd"/>
      <w:r>
        <w:t xml:space="preserve"> to set all cards with a class method (calling the class method ) new location set  the x / y position and then draw again ( button will generate the new location)</w:t>
      </w:r>
    </w:p>
    <w:p w14:paraId="48F7CEB1" w14:textId="78C7E48E" w:rsidR="00EE4214" w:rsidRDefault="00EE4214" w:rsidP="00EE4214">
      <w:pPr>
        <w:pStyle w:val="Heading3"/>
      </w:pPr>
      <w:r>
        <w:t xml:space="preserve">Add buttons to each </w:t>
      </w:r>
      <w:proofErr w:type="gramStart"/>
      <w:r>
        <w:t>card ,</w:t>
      </w:r>
      <w:proofErr w:type="gramEnd"/>
      <w:r>
        <w:t xml:space="preserve"> NOT BASED on a class method try to move the cards around, down up left and right</w:t>
      </w:r>
      <w:bookmarkStart w:id="0" w:name="_GoBack"/>
      <w:bookmarkEnd w:id="0"/>
    </w:p>
    <w:p w14:paraId="42775B88" w14:textId="2DC1548E" w:rsidR="00EE4214" w:rsidRDefault="00EE4214" w:rsidP="00EE4214">
      <w:pPr>
        <w:pStyle w:val="Heading3"/>
      </w:pPr>
      <w:r>
        <w:t xml:space="preserve">Try to add a selectable card, and then move </w:t>
      </w:r>
      <w:r w:rsidR="00284651">
        <w:t>only the</w:t>
      </w:r>
      <w:r>
        <w:t xml:space="preserve"> selected card </w:t>
      </w:r>
      <w:proofErr w:type="gramStart"/>
      <w:r>
        <w:t>around ,</w:t>
      </w:r>
      <w:proofErr w:type="gramEnd"/>
      <w:r>
        <w:t xml:space="preserve"> based on monster move method</w:t>
      </w:r>
      <w:r w:rsidR="00284651">
        <w:t xml:space="preserve"> and arrow keys, </w:t>
      </w:r>
    </w:p>
    <w:p w14:paraId="6CD58BA6" w14:textId="1DC904E1" w:rsidR="00284651" w:rsidRDefault="00284651" w:rsidP="00EE4214">
      <w:pPr>
        <w:pStyle w:val="Heading3"/>
      </w:pPr>
      <w:r>
        <w:rPr>
          <w:noProof/>
        </w:rPr>
        <w:drawing>
          <wp:inline distT="0" distB="0" distL="0" distR="0" wp14:anchorId="5A19397F" wp14:editId="0E8E3C9E">
            <wp:extent cx="914400" cy="914400"/>
            <wp:effectExtent l="0" t="0" r="0" b="0"/>
            <wp:docPr id="5" name="Graphic 5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RSqeoJ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F1B279" wp14:editId="01B83293">
            <wp:extent cx="914400" cy="914400"/>
            <wp:effectExtent l="0" t="0" r="0" b="0"/>
            <wp:docPr id="6" name="Graphic 6" descr="Arrow: Rotate 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file_5E0cc6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BB2FA5" wp14:editId="1278D539">
            <wp:extent cx="914400" cy="914400"/>
            <wp:effectExtent l="0" t="0" r="0" b="0"/>
            <wp:docPr id="7" name="Graphic 7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file_Xge2RQ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CCF205" wp14:editId="40989871">
            <wp:extent cx="914400" cy="914400"/>
            <wp:effectExtent l="0" t="0" r="0" b="0"/>
            <wp:docPr id="8" name="Graphic 8" descr="Arrow: Clockwise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file_W3D6C3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2E36" w14:textId="409FA075" w:rsidR="00EE4214" w:rsidRDefault="00EE4214" w:rsidP="00EE4214">
      <w:pPr>
        <w:pStyle w:val="Heading2"/>
      </w:pPr>
      <w:r>
        <w:t>Add a prototype function to all of your objects in the system-&gt; call the function “</w:t>
      </w:r>
      <w:proofErr w:type="spellStart"/>
      <w:r>
        <w:t>len</w:t>
      </w:r>
      <w:proofErr w:type="spellEnd"/>
      <w:r>
        <w:t>”</w:t>
      </w:r>
    </w:p>
    <w:p w14:paraId="46DB700F" w14:textId="1079B934" w:rsidR="00EE4214" w:rsidRDefault="00EE4214" w:rsidP="00EE4214">
      <w:pPr>
        <w:pStyle w:val="Heading3"/>
      </w:pPr>
      <w:r>
        <w:t>The function will return the number of keys on objects</w:t>
      </w:r>
    </w:p>
    <w:p w14:paraId="28C2B671" w14:textId="500B9D2F" w:rsidR="00EE4214" w:rsidRDefault="00EE4214" w:rsidP="00EE4214">
      <w:pPr>
        <w:pStyle w:val="Heading3"/>
      </w:pPr>
      <w:r>
        <w:t xml:space="preserve">For </w:t>
      </w:r>
      <w:proofErr w:type="gramStart"/>
      <w:r>
        <w:t>example :</w:t>
      </w:r>
      <w:proofErr w:type="gramEnd"/>
      <w:r>
        <w:t xml:space="preserve">    a = { a:2,b:2,c:3 }</w:t>
      </w:r>
    </w:p>
    <w:p w14:paraId="6899F721" w14:textId="26057562" w:rsidR="00EE4214" w:rsidRDefault="00EE4214" w:rsidP="00EE4214">
      <w:pPr>
        <w:pStyle w:val="Heading3"/>
      </w:pPr>
      <w:r>
        <w:t xml:space="preserve">Result of </w:t>
      </w:r>
      <w:proofErr w:type="spellStart"/>
      <w:r>
        <w:t>len</w:t>
      </w:r>
      <w:proofErr w:type="spellEnd"/>
      <w:r>
        <w:t xml:space="preserve"> on </w:t>
      </w:r>
      <w:proofErr w:type="gramStart"/>
      <w:r>
        <w:t>a ,</w:t>
      </w:r>
      <w:proofErr w:type="gramEnd"/>
      <w:r>
        <w:t xml:space="preserve"> </w:t>
      </w:r>
      <w:proofErr w:type="spellStart"/>
      <w:r>
        <w:t>a.len</w:t>
      </w:r>
      <w:proofErr w:type="spellEnd"/>
      <w:r>
        <w:t xml:space="preserve"> =&gt; 3</w:t>
      </w:r>
    </w:p>
    <w:p w14:paraId="60CB9A71" w14:textId="77777777" w:rsidR="001D4A91" w:rsidRDefault="001D4A91" w:rsidP="001D4A91">
      <w:pPr>
        <w:pStyle w:val="Heading1"/>
        <w:numPr>
          <w:ilvl w:val="0"/>
          <w:numId w:val="0"/>
        </w:numPr>
        <w:ind w:left="360" w:hanging="360"/>
      </w:pPr>
    </w:p>
    <w:sectPr w:rsidR="001D4A91">
      <w:footerReference w:type="default" r:id="rId15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2E045" w14:textId="77777777" w:rsidR="00A1004C" w:rsidRDefault="00A1004C">
      <w:pPr>
        <w:spacing w:after="0" w:line="240" w:lineRule="auto"/>
      </w:pPr>
      <w:r>
        <w:separator/>
      </w:r>
    </w:p>
    <w:p w14:paraId="2232A477" w14:textId="77777777" w:rsidR="00A1004C" w:rsidRDefault="00A1004C"/>
  </w:endnote>
  <w:endnote w:type="continuationSeparator" w:id="0">
    <w:p w14:paraId="1765907F" w14:textId="77777777" w:rsidR="00A1004C" w:rsidRDefault="00A1004C">
      <w:pPr>
        <w:spacing w:after="0" w:line="240" w:lineRule="auto"/>
      </w:pPr>
      <w:r>
        <w:continuationSeparator/>
      </w:r>
    </w:p>
    <w:p w14:paraId="2E65150E" w14:textId="77777777" w:rsidR="00A1004C" w:rsidRDefault="00A100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B439F" w14:textId="77777777" w:rsidR="00FB77A7" w:rsidRDefault="0048571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5F3C8" w14:textId="77777777" w:rsidR="00A1004C" w:rsidRDefault="00A1004C">
      <w:pPr>
        <w:spacing w:after="0" w:line="240" w:lineRule="auto"/>
      </w:pPr>
      <w:r>
        <w:separator/>
      </w:r>
    </w:p>
    <w:p w14:paraId="5585E7F8" w14:textId="77777777" w:rsidR="00A1004C" w:rsidRDefault="00A1004C"/>
  </w:footnote>
  <w:footnote w:type="continuationSeparator" w:id="0">
    <w:p w14:paraId="440A7605" w14:textId="77777777" w:rsidR="00A1004C" w:rsidRDefault="00A1004C">
      <w:pPr>
        <w:spacing w:after="0" w:line="240" w:lineRule="auto"/>
      </w:pPr>
      <w:r>
        <w:continuationSeparator/>
      </w:r>
    </w:p>
    <w:p w14:paraId="605E66DF" w14:textId="77777777" w:rsidR="00A1004C" w:rsidRDefault="00A100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91"/>
    <w:rsid w:val="001D4A91"/>
    <w:rsid w:val="00284651"/>
    <w:rsid w:val="00485713"/>
    <w:rsid w:val="006F0D2F"/>
    <w:rsid w:val="00A1004C"/>
    <w:rsid w:val="00A978C2"/>
    <w:rsid w:val="00C13AD8"/>
    <w:rsid w:val="00EE4214"/>
    <w:rsid w:val="00F63430"/>
    <w:rsid w:val="00FB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F539"/>
  <w15:chartTrackingRefBased/>
  <w15:docId w15:val="{41947B6B-72D4-2549-8171-25158B3D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1D4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alamouy/Library/Containers/com.microsoft.Word/Data/Library/Application%20Support/Microsoft/Office/16.0/DTS/en-US%7bA2AD9EE7-B15D-F24F-A87E-E203E43CDDB2%7d/%7b4DCA0CE7-E0B7-BC42-8356-BE94EA4A9890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{4DCA0CE7-E0B7-BC42-8356-BE94EA4A9890}tf10002082.dotx</Template>
  <TotalTime>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Gal Amouyal</cp:lastModifiedBy>
  <cp:revision>2</cp:revision>
  <dcterms:created xsi:type="dcterms:W3CDTF">2019-07-22T21:38:00Z</dcterms:created>
  <dcterms:modified xsi:type="dcterms:W3CDTF">2019-07-22T21:38:00Z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